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094" w:rsidRDefault="006B7094" w:rsidP="00300129">
      <w:pPr>
        <w:pStyle w:val="ADRSTYLE"/>
        <w:keepLines w:val="0"/>
      </w:pPr>
    </w:p>
    <w:p w:rsidR="003364F9" w:rsidRDefault="003364F9" w:rsidP="00300129">
      <w:pPr>
        <w:pStyle w:val="ADRSTYLE"/>
        <w:keepLines w:val="0"/>
      </w:pPr>
      <w:bookmarkStart w:id="0" w:name="_GoBack"/>
      <w:bookmarkEnd w:id="0"/>
    </w:p>
    <w:p w:rsidR="003364F9" w:rsidRDefault="003364F9" w:rsidP="00300129">
      <w:pPr>
        <w:pStyle w:val="ADRSTYLE"/>
        <w:keepLines w:val="0"/>
      </w:pPr>
    </w:p>
    <w:p w:rsidR="003364F9" w:rsidRDefault="003364F9" w:rsidP="00300129">
      <w:pPr>
        <w:pStyle w:val="ADRSTYLE"/>
        <w:keepLines w:val="0"/>
      </w:pPr>
    </w:p>
    <w:p w:rsidR="003364F9" w:rsidRDefault="003364F9" w:rsidP="00300129">
      <w:pPr>
        <w:pStyle w:val="ADRSTYLE"/>
        <w:keepLines w:val="0"/>
      </w:pPr>
    </w:p>
    <w:p w:rsidR="003364F9" w:rsidRDefault="003364F9" w:rsidP="00300129">
      <w:pPr>
        <w:pStyle w:val="ADRSTYLE"/>
        <w:keepLines w:val="0"/>
      </w:pPr>
    </w:p>
    <w:p w:rsidR="003364F9" w:rsidRPr="003364F9" w:rsidRDefault="003364F9" w:rsidP="003364F9">
      <w:pPr>
        <w:pStyle w:val="ADRSTYLE"/>
        <w:keepLines w:val="0"/>
        <w:jc w:val="center"/>
        <w:rPr>
          <w:b/>
          <w:sz w:val="36"/>
          <w:szCs w:val="36"/>
        </w:rPr>
      </w:pPr>
      <w:r w:rsidRPr="003364F9">
        <w:rPr>
          <w:b/>
          <w:sz w:val="36"/>
          <w:szCs w:val="36"/>
        </w:rPr>
        <w:t>CECI EST UN FICHIER PDF</w:t>
      </w:r>
    </w:p>
    <w:sectPr w:rsidR="003364F9" w:rsidRPr="003364F9" w:rsidSect="006B7094">
      <w:pgSz w:w="11906" w:h="16838"/>
      <w:pgMar w:top="1418" w:right="1418" w:bottom="1134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F9"/>
    <w:rsid w:val="00042B0C"/>
    <w:rsid w:val="00052017"/>
    <w:rsid w:val="00052CB7"/>
    <w:rsid w:val="00064B8A"/>
    <w:rsid w:val="00072493"/>
    <w:rsid w:val="000760F6"/>
    <w:rsid w:val="00097DF3"/>
    <w:rsid w:val="000A3E86"/>
    <w:rsid w:val="000B2C58"/>
    <w:rsid w:val="000B3B69"/>
    <w:rsid w:val="000E4F1E"/>
    <w:rsid w:val="000F33FE"/>
    <w:rsid w:val="000F39DA"/>
    <w:rsid w:val="00105377"/>
    <w:rsid w:val="00121B90"/>
    <w:rsid w:val="00121BC8"/>
    <w:rsid w:val="00121C1B"/>
    <w:rsid w:val="00122A4C"/>
    <w:rsid w:val="00144696"/>
    <w:rsid w:val="001624D6"/>
    <w:rsid w:val="0017641A"/>
    <w:rsid w:val="001A225B"/>
    <w:rsid w:val="001D4A40"/>
    <w:rsid w:val="001E5859"/>
    <w:rsid w:val="00200C07"/>
    <w:rsid w:val="00211CE4"/>
    <w:rsid w:val="00241574"/>
    <w:rsid w:val="00242A95"/>
    <w:rsid w:val="0025175C"/>
    <w:rsid w:val="00263C91"/>
    <w:rsid w:val="00271241"/>
    <w:rsid w:val="002737D3"/>
    <w:rsid w:val="0027645B"/>
    <w:rsid w:val="00283200"/>
    <w:rsid w:val="0028449B"/>
    <w:rsid w:val="00290909"/>
    <w:rsid w:val="002A4005"/>
    <w:rsid w:val="002B3E11"/>
    <w:rsid w:val="002C2598"/>
    <w:rsid w:val="002F348D"/>
    <w:rsid w:val="00300129"/>
    <w:rsid w:val="003166F0"/>
    <w:rsid w:val="003206A8"/>
    <w:rsid w:val="003211D0"/>
    <w:rsid w:val="00332B83"/>
    <w:rsid w:val="003364F9"/>
    <w:rsid w:val="00351307"/>
    <w:rsid w:val="0035293F"/>
    <w:rsid w:val="0035759A"/>
    <w:rsid w:val="003617F9"/>
    <w:rsid w:val="00385292"/>
    <w:rsid w:val="003969E1"/>
    <w:rsid w:val="003B098D"/>
    <w:rsid w:val="003C0FC6"/>
    <w:rsid w:val="003D2426"/>
    <w:rsid w:val="003E4957"/>
    <w:rsid w:val="003F3889"/>
    <w:rsid w:val="00414F04"/>
    <w:rsid w:val="00415CE5"/>
    <w:rsid w:val="00447ACB"/>
    <w:rsid w:val="004649FD"/>
    <w:rsid w:val="00496471"/>
    <w:rsid w:val="004D6542"/>
    <w:rsid w:val="004F2256"/>
    <w:rsid w:val="005235C9"/>
    <w:rsid w:val="00525338"/>
    <w:rsid w:val="005304EA"/>
    <w:rsid w:val="005322C1"/>
    <w:rsid w:val="00541540"/>
    <w:rsid w:val="0055199C"/>
    <w:rsid w:val="00566F05"/>
    <w:rsid w:val="00572F17"/>
    <w:rsid w:val="00585CF7"/>
    <w:rsid w:val="005944E3"/>
    <w:rsid w:val="005B6D69"/>
    <w:rsid w:val="005B738F"/>
    <w:rsid w:val="005B7E44"/>
    <w:rsid w:val="005D7ADE"/>
    <w:rsid w:val="005E42AA"/>
    <w:rsid w:val="005F228D"/>
    <w:rsid w:val="005F3994"/>
    <w:rsid w:val="005F669C"/>
    <w:rsid w:val="00620CE8"/>
    <w:rsid w:val="00627A17"/>
    <w:rsid w:val="006451DE"/>
    <w:rsid w:val="0064541E"/>
    <w:rsid w:val="00647CA9"/>
    <w:rsid w:val="00655908"/>
    <w:rsid w:val="006570A7"/>
    <w:rsid w:val="0065789F"/>
    <w:rsid w:val="006746C3"/>
    <w:rsid w:val="00680398"/>
    <w:rsid w:val="00680AE0"/>
    <w:rsid w:val="00685C10"/>
    <w:rsid w:val="0069766E"/>
    <w:rsid w:val="006A32E9"/>
    <w:rsid w:val="006B37C6"/>
    <w:rsid w:val="006B7094"/>
    <w:rsid w:val="006C2840"/>
    <w:rsid w:val="006D42A3"/>
    <w:rsid w:val="006D6788"/>
    <w:rsid w:val="006E3EF2"/>
    <w:rsid w:val="006E647B"/>
    <w:rsid w:val="006F0ECE"/>
    <w:rsid w:val="0071499E"/>
    <w:rsid w:val="00726673"/>
    <w:rsid w:val="0073152A"/>
    <w:rsid w:val="00742DAE"/>
    <w:rsid w:val="00746232"/>
    <w:rsid w:val="0074686C"/>
    <w:rsid w:val="007560EE"/>
    <w:rsid w:val="007653E5"/>
    <w:rsid w:val="007667BF"/>
    <w:rsid w:val="007804C9"/>
    <w:rsid w:val="00783D8C"/>
    <w:rsid w:val="00792D62"/>
    <w:rsid w:val="0079448A"/>
    <w:rsid w:val="007B3C23"/>
    <w:rsid w:val="007B516A"/>
    <w:rsid w:val="007D5499"/>
    <w:rsid w:val="007E168D"/>
    <w:rsid w:val="007E268D"/>
    <w:rsid w:val="008048FE"/>
    <w:rsid w:val="00804CB8"/>
    <w:rsid w:val="00806A0C"/>
    <w:rsid w:val="00812ADF"/>
    <w:rsid w:val="00823B55"/>
    <w:rsid w:val="008255B2"/>
    <w:rsid w:val="00831837"/>
    <w:rsid w:val="00873AD5"/>
    <w:rsid w:val="00874D8A"/>
    <w:rsid w:val="00884E72"/>
    <w:rsid w:val="008850B9"/>
    <w:rsid w:val="0088628F"/>
    <w:rsid w:val="008A2E95"/>
    <w:rsid w:val="008A7CC9"/>
    <w:rsid w:val="008D59B7"/>
    <w:rsid w:val="008D6822"/>
    <w:rsid w:val="008E5DAD"/>
    <w:rsid w:val="008F1BCA"/>
    <w:rsid w:val="0090402F"/>
    <w:rsid w:val="00912D8A"/>
    <w:rsid w:val="00927D85"/>
    <w:rsid w:val="00931202"/>
    <w:rsid w:val="00934294"/>
    <w:rsid w:val="00936A30"/>
    <w:rsid w:val="00937455"/>
    <w:rsid w:val="00937B0B"/>
    <w:rsid w:val="00941167"/>
    <w:rsid w:val="009521F4"/>
    <w:rsid w:val="009532B3"/>
    <w:rsid w:val="00954402"/>
    <w:rsid w:val="0096520C"/>
    <w:rsid w:val="009A3ACD"/>
    <w:rsid w:val="009B04B8"/>
    <w:rsid w:val="009C49E3"/>
    <w:rsid w:val="009F1BC9"/>
    <w:rsid w:val="009F29A8"/>
    <w:rsid w:val="009F4834"/>
    <w:rsid w:val="009F5140"/>
    <w:rsid w:val="00A26E22"/>
    <w:rsid w:val="00A63074"/>
    <w:rsid w:val="00A658DB"/>
    <w:rsid w:val="00A71E13"/>
    <w:rsid w:val="00A9019C"/>
    <w:rsid w:val="00A901DB"/>
    <w:rsid w:val="00A91E03"/>
    <w:rsid w:val="00A94870"/>
    <w:rsid w:val="00AB735F"/>
    <w:rsid w:val="00AC152B"/>
    <w:rsid w:val="00AD23CD"/>
    <w:rsid w:val="00AE42E8"/>
    <w:rsid w:val="00B06FE4"/>
    <w:rsid w:val="00B22FDA"/>
    <w:rsid w:val="00B45962"/>
    <w:rsid w:val="00B50380"/>
    <w:rsid w:val="00B66638"/>
    <w:rsid w:val="00B67948"/>
    <w:rsid w:val="00B76E83"/>
    <w:rsid w:val="00B84CB9"/>
    <w:rsid w:val="00B8534D"/>
    <w:rsid w:val="00BA2A0E"/>
    <w:rsid w:val="00BE1F96"/>
    <w:rsid w:val="00C07D38"/>
    <w:rsid w:val="00C13B62"/>
    <w:rsid w:val="00C1699F"/>
    <w:rsid w:val="00C17CFC"/>
    <w:rsid w:val="00C35534"/>
    <w:rsid w:val="00C6229C"/>
    <w:rsid w:val="00C6366E"/>
    <w:rsid w:val="00C86DB4"/>
    <w:rsid w:val="00C94CB9"/>
    <w:rsid w:val="00CB3DD4"/>
    <w:rsid w:val="00CC4805"/>
    <w:rsid w:val="00CD3B59"/>
    <w:rsid w:val="00CD72C5"/>
    <w:rsid w:val="00CE0BB6"/>
    <w:rsid w:val="00CE1A4F"/>
    <w:rsid w:val="00CF2B67"/>
    <w:rsid w:val="00CF3435"/>
    <w:rsid w:val="00CF7719"/>
    <w:rsid w:val="00D15207"/>
    <w:rsid w:val="00D22E9B"/>
    <w:rsid w:val="00D3156D"/>
    <w:rsid w:val="00D3411B"/>
    <w:rsid w:val="00D42F5B"/>
    <w:rsid w:val="00D44E7D"/>
    <w:rsid w:val="00D527B6"/>
    <w:rsid w:val="00DC324C"/>
    <w:rsid w:val="00DD3831"/>
    <w:rsid w:val="00DE250F"/>
    <w:rsid w:val="00DE5BD3"/>
    <w:rsid w:val="00DF30B8"/>
    <w:rsid w:val="00E0205B"/>
    <w:rsid w:val="00E107C7"/>
    <w:rsid w:val="00E23B84"/>
    <w:rsid w:val="00E52E52"/>
    <w:rsid w:val="00E9286D"/>
    <w:rsid w:val="00EB4949"/>
    <w:rsid w:val="00EE220B"/>
    <w:rsid w:val="00EE4170"/>
    <w:rsid w:val="00EE7B30"/>
    <w:rsid w:val="00EF7C36"/>
    <w:rsid w:val="00F109BB"/>
    <w:rsid w:val="00F2333E"/>
    <w:rsid w:val="00F274E8"/>
    <w:rsid w:val="00F350A2"/>
    <w:rsid w:val="00F651C0"/>
    <w:rsid w:val="00F67FB5"/>
    <w:rsid w:val="00F75E95"/>
    <w:rsid w:val="00F84BE4"/>
    <w:rsid w:val="00F923EC"/>
    <w:rsid w:val="00FC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117C97"/>
  <w15:chartTrackingRefBased/>
  <w15:docId w15:val="{9C7791FB-679C-413F-A447-9768F68D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ind w:left="-11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CB9"/>
    <w:rPr>
      <w:sz w:val="26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DRSTYLE">
    <w:name w:val="ADRSTYLE"/>
    <w:basedOn w:val="Normal"/>
    <w:rsid w:val="007B3C23"/>
    <w:pPr>
      <w:keepLines/>
      <w:overflowPunct w:val="0"/>
      <w:autoSpaceDE w:val="0"/>
      <w:autoSpaceDN w:val="0"/>
      <w:adjustRightInd w:val="0"/>
      <w:textAlignment w:val="baseline"/>
    </w:pPr>
    <w:rPr>
      <w:rFonts w:cs="Arial"/>
      <w:sz w:val="24"/>
    </w:rPr>
  </w:style>
  <w:style w:type="paragraph" w:styleId="Date">
    <w:name w:val="Date"/>
    <w:basedOn w:val="Normal"/>
    <w:rsid w:val="004F2256"/>
    <w:pPr>
      <w:keepLines/>
      <w:overflowPunct w:val="0"/>
      <w:autoSpaceDE w:val="0"/>
      <w:autoSpaceDN w:val="0"/>
      <w:adjustRightInd w:val="0"/>
      <w:ind w:firstLine="1134"/>
      <w:jc w:val="right"/>
      <w:textAlignment w:val="baseline"/>
    </w:pPr>
    <w:rPr>
      <w:rFonts w:ascii="Arial" w:hAnsi="Arial"/>
      <w:sz w:val="22"/>
      <w:szCs w:val="20"/>
      <w:u w:val="single"/>
    </w:rPr>
  </w:style>
  <w:style w:type="paragraph" w:customStyle="1" w:styleId="Para">
    <w:name w:val="Para"/>
    <w:basedOn w:val="Normal"/>
    <w:rsid w:val="00C94CB9"/>
    <w:pPr>
      <w:keepLines/>
      <w:overflowPunct w:val="0"/>
      <w:autoSpaceDE w:val="0"/>
      <w:autoSpaceDN w:val="0"/>
      <w:adjustRightInd w:val="0"/>
      <w:spacing w:before="240" w:after="240"/>
      <w:ind w:firstLine="1134"/>
      <w:jc w:val="center"/>
      <w:textAlignment w:val="baseline"/>
    </w:pPr>
    <w:rPr>
      <w:szCs w:val="20"/>
    </w:rPr>
  </w:style>
  <w:style w:type="paragraph" w:customStyle="1" w:styleId="Style1">
    <w:name w:val="Style1"/>
    <w:basedOn w:val="Normal"/>
    <w:rsid w:val="004F2256"/>
    <w:pPr>
      <w:keepLines/>
      <w:overflowPunct w:val="0"/>
      <w:autoSpaceDE w:val="0"/>
      <w:autoSpaceDN w:val="0"/>
      <w:adjustRightInd w:val="0"/>
      <w:ind w:firstLine="1134"/>
      <w:textAlignment w:val="baseline"/>
    </w:pPr>
    <w:rPr>
      <w:rFonts w:ascii="Arial" w:hAnsi="Arial"/>
      <w:sz w:val="22"/>
      <w:szCs w:val="20"/>
    </w:rPr>
  </w:style>
  <w:style w:type="paragraph" w:styleId="Textedebulles">
    <w:name w:val="Balloon Text"/>
    <w:basedOn w:val="Normal"/>
    <w:semiHidden/>
    <w:rsid w:val="006B70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7D3061BC3F404EAE84197BA9E82D34" ma:contentTypeVersion="10" ma:contentTypeDescription="Crée un document." ma:contentTypeScope="" ma:versionID="d4edb4c77dd82ffbc6082946c2571e9a">
  <xsd:schema xmlns:xsd="http://www.w3.org/2001/XMLSchema" xmlns:xs="http://www.w3.org/2001/XMLSchema" xmlns:p="http://schemas.microsoft.com/office/2006/metadata/properties" xmlns:ns2="1b971b0b-ef17-4f7c-b951-425ae5e0d4e6" xmlns:ns3="94c3a7c3-5cbb-4785-885b-96e7bc920473" targetNamespace="http://schemas.microsoft.com/office/2006/metadata/properties" ma:root="true" ma:fieldsID="6478b309db3d916741dace93879d1a5f" ns2:_="" ns3:_="">
    <xsd:import namespace="1b971b0b-ef17-4f7c-b951-425ae5e0d4e6"/>
    <xsd:import namespace="94c3a7c3-5cbb-4785-885b-96e7bc920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71b0b-ef17-4f7c-b951-425ae5e0d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3a7c3-5cbb-4785-885b-96e7bc920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BFE1D9-F498-434A-9C67-6A718AD174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7991BB-9D0C-4B7F-947A-BC716006F784}"/>
</file>

<file path=customXml/itemProps3.xml><?xml version="1.0" encoding="utf-8"?>
<ds:datastoreItem xmlns:ds="http://schemas.openxmlformats.org/officeDocument/2006/customXml" ds:itemID="{F1619584-DBF2-4B11-A5E4-9F6A9A9D9C42}"/>
</file>

<file path=customXml/itemProps4.xml><?xml version="1.0" encoding="utf-8"?>
<ds:datastoreItem xmlns:ds="http://schemas.openxmlformats.org/officeDocument/2006/customXml" ds:itemID="{A504EBF6-8480-4A42-89E8-A16CF4A57064}"/>
</file>

<file path=docProps/app.xml><?xml version="1.0" encoding="utf-8"?>
<Properties xmlns="http://schemas.openxmlformats.org/officeDocument/2006/extended-properties" xmlns:vt="http://schemas.openxmlformats.org/officeDocument/2006/docPropsVTypes">
  <Template>662CE419</Template>
  <TotalTime>1</TotalTime>
  <Pages>1</Pages>
  <Words>4</Words>
  <Characters>26</Characters>
  <Application>Microsoft Office Word</Application>
  <DocSecurity>0</DocSecurity>
  <Lines>1</Lines>
  <Paragraphs>1</Paragraphs>
  <ScaleCrop>false</ScaleCrop>
  <Company>SPM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COUJARD Virgile</dc:creator>
  <cp:keywords/>
  <dc:description/>
  <cp:lastModifiedBy>COUJARD Virgile</cp:lastModifiedBy>
  <cp:revision>1</cp:revision>
  <cp:lastPrinted>2005-06-09T09:02:00Z</cp:lastPrinted>
  <dcterms:created xsi:type="dcterms:W3CDTF">2020-04-01T15:01:00Z</dcterms:created>
  <dcterms:modified xsi:type="dcterms:W3CDTF">2020-04-01T15:02:00Z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0x010100017D3061BC3F404EAE84197BA9E82D34</vt:lpwstr>
  </property>
</Properties>
</file>